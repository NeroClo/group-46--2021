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3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.Group </w:t>
            </w:r>
            <w:r>
              <w:rPr>
                <w:rFonts w:hint="eastAsia" w:eastAsia="宋体" w:cstheme="minorHAnsi"/>
                <w:lang w:val="en-US" w:eastAsia="zh-CN"/>
              </w:rPr>
              <w:t>46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Liang Guo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ichao Ma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Liang Guo ，Yichao Ma， Minghao Chen， Jiarun Ding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Finish the risk register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Finish the User Acceptance Tests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 register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ichao Ma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Finish the Resource Risk register and upload it into GitHub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</w:t>
      </w:r>
      <w:r>
        <w:rPr>
          <w:rFonts w:hint="eastAsia" w:eastAsia="宋体" w:cstheme="minorHAnsi"/>
          <w:lang w:val="en-US" w:eastAsia="zh-CN"/>
        </w:rPr>
        <w:t>here are four main people involved in the project.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date raised，</w:t>
            </w:r>
            <w: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  <w:t>Risk description</w:t>
            </w: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 xml:space="preserve"> and </w:t>
            </w:r>
            <w: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  <w:t>Likelihood of the risk occurring</w:t>
            </w: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 xml:space="preserve"> parts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ichao Ma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2021.10.20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Complete the </w:t>
            </w:r>
            <w: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  <w:t>Impact if the risk occurs</w:t>
            </w: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 xml:space="preserve"> and </w:t>
            </w:r>
            <w: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  <w:t>Severity</w:t>
            </w: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 xml:space="preserve"> and </w:t>
            </w:r>
            <w: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  <w:t>Owner</w:t>
            </w: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 xml:space="preserve"> parts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Liang Guo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021.10.22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</w:t>
            </w:r>
            <w:r>
              <w:rPr>
                <w:rFonts w:hint="eastAsia" w:eastAsia="宋体" w:cstheme="minorHAns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  <w:t xml:space="preserve">Mitigating </w:t>
            </w:r>
            <w:r>
              <w:rPr>
                <w:rFonts w:hint="eastAsia" w:eastAsia="宋体" w:cs="Calibri"/>
                <w:b w:val="0"/>
                <w:bCs w:val="0"/>
                <w:color w:val="000000"/>
                <w:lang w:val="en-NZ" w:eastAsia="zh-CN"/>
              </w:rPr>
              <w:t>，</w:t>
            </w:r>
            <w: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  <w:t>Status</w:t>
            </w: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 xml:space="preserve"> and </w:t>
            </w:r>
            <w: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  <w:t>Useful resources</w:t>
            </w: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 xml:space="preserve"> </w:t>
            </w:r>
            <w:r>
              <w:rPr>
                <w:rFonts w:hint="eastAsia" w:eastAsia="宋体" w:cs="Calibri"/>
                <w:sz w:val="18"/>
                <w:szCs w:val="18"/>
                <w:lang w:val="en-US" w:eastAsia="zh-CN"/>
              </w:rPr>
              <w:t>parts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Jiarun Ding，Minghao Chen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021.10.24</w:t>
            </w: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User Acceptance Tests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L</w:t>
            </w:r>
            <w:r>
              <w:rPr>
                <w:rFonts w:hint="eastAsia" w:eastAsia="宋体" w:cstheme="minorHAnsi"/>
                <w:lang w:val="en-US" w:eastAsia="zh-CN"/>
              </w:rPr>
              <w:t>iang Guo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Finish the User Acceptance Tests and upload it into GitHub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</w:t>
      </w:r>
      <w:r>
        <w:rPr>
          <w:rFonts w:hint="eastAsia" w:eastAsia="宋体" w:cstheme="minorHAnsi"/>
          <w:lang w:val="en-US" w:eastAsia="zh-CN"/>
        </w:rPr>
        <w:t>here are four main people involved in the project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Scenario Title part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ichao Ma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0.28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Scenario and Remarks to parts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Liang Guo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Status</w:t>
            </w:r>
            <w:bookmarkStart w:id="6" w:name="_GoBack"/>
            <w:bookmarkEnd w:id="6"/>
            <w:r>
              <w:rPr>
                <w:rFonts w:hint="eastAsia" w:eastAsia="宋体" w:cstheme="minorHAnsi"/>
                <w:lang w:val="en-US" w:eastAsia="zh-CN"/>
              </w:rPr>
              <w:t xml:space="preserve"> part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iarun Ding， Minghao Chen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11.2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val="en-US" w:eastAsia="zh-CN"/>
        </w:rPr>
        <w:t>Laptop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val="en-US" w:eastAsia="zh-CN"/>
        </w:rPr>
        <w:t>11.1</w:t>
      </w: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00A1116"/>
    <w:rsid w:val="132C0CD5"/>
    <w:rsid w:val="61B51C83"/>
    <w:rsid w:val="7FC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3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Bismarck</cp:lastModifiedBy>
  <dcterms:modified xsi:type="dcterms:W3CDTF">2021-11-09T07:44:41Z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EE786F6E741C42CE96A9CC5CBFA6E387</vt:lpwstr>
  </property>
</Properties>
</file>